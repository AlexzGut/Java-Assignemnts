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CB47" w14:textId="47C09912" w:rsidR="009A159C" w:rsidRDefault="009A159C" w:rsidP="003A63C3">
      <w:pPr>
        <w:jc w:val="center"/>
        <w:rPr>
          <w:i/>
          <w:sz w:val="28"/>
          <w:szCs w:val="28"/>
        </w:rPr>
      </w:pPr>
      <w:r>
        <w:rPr>
          <w:i/>
          <w:sz w:val="28"/>
          <w:szCs w:val="28"/>
        </w:rPr>
        <w:t xml:space="preserve">Assignment </w:t>
      </w:r>
      <w:r w:rsidR="006B5D07">
        <w:rPr>
          <w:i/>
          <w:sz w:val="28"/>
          <w:szCs w:val="28"/>
        </w:rPr>
        <w:t>3</w:t>
      </w:r>
      <w:r w:rsidR="009B5945">
        <w:rPr>
          <w:i/>
          <w:sz w:val="28"/>
          <w:szCs w:val="28"/>
        </w:rPr>
        <w:t xml:space="preserve"> - </w:t>
      </w:r>
      <w:r w:rsidR="006B5D07">
        <w:rPr>
          <w:i/>
          <w:sz w:val="28"/>
          <w:szCs w:val="28"/>
        </w:rPr>
        <w:t>4</w:t>
      </w:r>
    </w:p>
    <w:p w14:paraId="36EC21E2" w14:textId="77777777" w:rsidR="009A159C" w:rsidRDefault="009A159C" w:rsidP="003B6A75">
      <w:pPr>
        <w:jc w:val="center"/>
        <w:rPr>
          <w:i/>
          <w:sz w:val="28"/>
          <w:szCs w:val="28"/>
        </w:rPr>
      </w:pPr>
    </w:p>
    <w:p w14:paraId="1BDCB2B2" w14:textId="77777777" w:rsidR="00061926" w:rsidRDefault="00F044C8" w:rsidP="000E5198">
      <w:pPr>
        <w:jc w:val="center"/>
        <w:rPr>
          <w:i/>
          <w:sz w:val="28"/>
          <w:szCs w:val="28"/>
        </w:rPr>
      </w:pPr>
      <w:r>
        <w:rPr>
          <w:i/>
          <w:sz w:val="28"/>
          <w:szCs w:val="28"/>
        </w:rPr>
        <w:t>Instructor: Faisal Khan</w:t>
      </w:r>
    </w:p>
    <w:p w14:paraId="7CC01719" w14:textId="77777777" w:rsidR="00061926" w:rsidRDefault="00061926" w:rsidP="000E5198">
      <w:pPr>
        <w:jc w:val="center"/>
        <w:rPr>
          <w:i/>
          <w:sz w:val="28"/>
          <w:szCs w:val="28"/>
        </w:rPr>
      </w:pPr>
    </w:p>
    <w:p w14:paraId="70432260" w14:textId="77777777" w:rsidR="00061926" w:rsidRDefault="00061926" w:rsidP="000E5198">
      <w:pPr>
        <w:jc w:val="center"/>
        <w:rPr>
          <w:i/>
          <w:sz w:val="28"/>
          <w:szCs w:val="28"/>
        </w:rPr>
      </w:pPr>
    </w:p>
    <w:tbl>
      <w:tblPr>
        <w:tblStyle w:val="TableGrid"/>
        <w:tblW w:w="0" w:type="auto"/>
        <w:tblLook w:val="04A0" w:firstRow="1" w:lastRow="0" w:firstColumn="1" w:lastColumn="0" w:noHBand="0" w:noVBand="1"/>
      </w:tblPr>
      <w:tblGrid>
        <w:gridCol w:w="3116"/>
        <w:gridCol w:w="3117"/>
        <w:gridCol w:w="3117"/>
      </w:tblGrid>
      <w:tr w:rsidR="003A63C3" w14:paraId="49BDB93D" w14:textId="77777777" w:rsidTr="001454BE">
        <w:tc>
          <w:tcPr>
            <w:tcW w:w="3116" w:type="dxa"/>
          </w:tcPr>
          <w:p w14:paraId="5A8AA64C" w14:textId="77777777" w:rsidR="003A63C3" w:rsidRDefault="003A63C3" w:rsidP="008A490D">
            <w:pPr>
              <w:spacing w:after="480"/>
              <w:jc w:val="center"/>
              <w:rPr>
                <w:i/>
                <w:sz w:val="28"/>
                <w:szCs w:val="28"/>
              </w:rPr>
            </w:pPr>
            <w:r>
              <w:rPr>
                <w:i/>
                <w:sz w:val="28"/>
                <w:szCs w:val="28"/>
              </w:rPr>
              <w:t>Name</w:t>
            </w:r>
          </w:p>
        </w:tc>
        <w:tc>
          <w:tcPr>
            <w:tcW w:w="3117" w:type="dxa"/>
          </w:tcPr>
          <w:p w14:paraId="141AA155" w14:textId="77777777" w:rsidR="003A63C3" w:rsidRDefault="003A63C3" w:rsidP="008A490D">
            <w:pPr>
              <w:spacing w:after="480"/>
              <w:jc w:val="center"/>
              <w:rPr>
                <w:i/>
                <w:sz w:val="28"/>
                <w:szCs w:val="28"/>
              </w:rPr>
            </w:pPr>
            <w:r>
              <w:rPr>
                <w:i/>
                <w:sz w:val="28"/>
                <w:szCs w:val="28"/>
              </w:rPr>
              <w:t>Student ID</w:t>
            </w:r>
          </w:p>
        </w:tc>
        <w:tc>
          <w:tcPr>
            <w:tcW w:w="3117" w:type="dxa"/>
          </w:tcPr>
          <w:p w14:paraId="5CABE6AF" w14:textId="77777777" w:rsidR="003A63C3" w:rsidRDefault="003A63C3" w:rsidP="008A490D">
            <w:pPr>
              <w:spacing w:after="480"/>
              <w:jc w:val="center"/>
              <w:rPr>
                <w:i/>
                <w:sz w:val="28"/>
                <w:szCs w:val="28"/>
              </w:rPr>
            </w:pPr>
            <w:r>
              <w:rPr>
                <w:i/>
                <w:sz w:val="28"/>
                <w:szCs w:val="28"/>
              </w:rPr>
              <w:t>Group#</w:t>
            </w:r>
          </w:p>
        </w:tc>
      </w:tr>
      <w:tr w:rsidR="003A63C3" w14:paraId="2E224394" w14:textId="77777777" w:rsidTr="001454BE">
        <w:trPr>
          <w:trHeight w:val="377"/>
        </w:trPr>
        <w:tc>
          <w:tcPr>
            <w:tcW w:w="3116" w:type="dxa"/>
          </w:tcPr>
          <w:p w14:paraId="0E78480F" w14:textId="77777777" w:rsidR="003A63C3" w:rsidRDefault="003A63C3" w:rsidP="008A490D">
            <w:pPr>
              <w:spacing w:after="480"/>
              <w:jc w:val="center"/>
              <w:rPr>
                <w:i/>
                <w:sz w:val="28"/>
                <w:szCs w:val="28"/>
              </w:rPr>
            </w:pPr>
          </w:p>
        </w:tc>
        <w:tc>
          <w:tcPr>
            <w:tcW w:w="3117" w:type="dxa"/>
          </w:tcPr>
          <w:p w14:paraId="37711455" w14:textId="77777777" w:rsidR="003A63C3" w:rsidRDefault="003A63C3" w:rsidP="008A490D">
            <w:pPr>
              <w:spacing w:after="480"/>
              <w:jc w:val="center"/>
              <w:rPr>
                <w:i/>
                <w:sz w:val="28"/>
                <w:szCs w:val="28"/>
              </w:rPr>
            </w:pPr>
          </w:p>
        </w:tc>
        <w:tc>
          <w:tcPr>
            <w:tcW w:w="3117" w:type="dxa"/>
          </w:tcPr>
          <w:p w14:paraId="0825D327" w14:textId="77777777" w:rsidR="003A63C3" w:rsidRDefault="003A63C3" w:rsidP="008A490D">
            <w:pPr>
              <w:spacing w:after="480"/>
              <w:jc w:val="center"/>
              <w:rPr>
                <w:i/>
                <w:sz w:val="28"/>
                <w:szCs w:val="28"/>
              </w:rPr>
            </w:pPr>
          </w:p>
        </w:tc>
      </w:tr>
      <w:tr w:rsidR="000A6269" w14:paraId="4EFA3D57" w14:textId="77777777" w:rsidTr="001454BE">
        <w:trPr>
          <w:trHeight w:val="377"/>
        </w:trPr>
        <w:tc>
          <w:tcPr>
            <w:tcW w:w="3116" w:type="dxa"/>
          </w:tcPr>
          <w:p w14:paraId="5CCF2D92" w14:textId="77777777" w:rsidR="000A6269" w:rsidRDefault="000A6269" w:rsidP="008A490D">
            <w:pPr>
              <w:spacing w:after="480"/>
              <w:jc w:val="center"/>
              <w:rPr>
                <w:i/>
                <w:sz w:val="28"/>
                <w:szCs w:val="28"/>
              </w:rPr>
            </w:pPr>
          </w:p>
        </w:tc>
        <w:tc>
          <w:tcPr>
            <w:tcW w:w="3117" w:type="dxa"/>
          </w:tcPr>
          <w:p w14:paraId="13142317" w14:textId="77777777" w:rsidR="000A6269" w:rsidRDefault="000A6269" w:rsidP="008A490D">
            <w:pPr>
              <w:spacing w:after="480"/>
              <w:jc w:val="center"/>
              <w:rPr>
                <w:i/>
                <w:sz w:val="28"/>
                <w:szCs w:val="28"/>
              </w:rPr>
            </w:pPr>
          </w:p>
        </w:tc>
        <w:tc>
          <w:tcPr>
            <w:tcW w:w="3117" w:type="dxa"/>
          </w:tcPr>
          <w:p w14:paraId="0692F629" w14:textId="77777777" w:rsidR="000A6269" w:rsidRDefault="000A6269" w:rsidP="008A490D">
            <w:pPr>
              <w:spacing w:after="480"/>
              <w:jc w:val="center"/>
              <w:rPr>
                <w:i/>
                <w:sz w:val="28"/>
                <w:szCs w:val="28"/>
              </w:rPr>
            </w:pPr>
          </w:p>
        </w:tc>
      </w:tr>
      <w:tr w:rsidR="000A6269" w14:paraId="43B174C9" w14:textId="77777777" w:rsidTr="001454BE">
        <w:trPr>
          <w:trHeight w:val="377"/>
        </w:trPr>
        <w:tc>
          <w:tcPr>
            <w:tcW w:w="3116" w:type="dxa"/>
          </w:tcPr>
          <w:p w14:paraId="124EE851" w14:textId="77777777" w:rsidR="000A6269" w:rsidRDefault="000A6269" w:rsidP="008A490D">
            <w:pPr>
              <w:spacing w:after="480"/>
              <w:jc w:val="center"/>
              <w:rPr>
                <w:i/>
                <w:sz w:val="28"/>
                <w:szCs w:val="28"/>
              </w:rPr>
            </w:pPr>
          </w:p>
        </w:tc>
        <w:tc>
          <w:tcPr>
            <w:tcW w:w="3117" w:type="dxa"/>
          </w:tcPr>
          <w:p w14:paraId="78333108" w14:textId="77777777" w:rsidR="000A6269" w:rsidRDefault="000A6269" w:rsidP="008A490D">
            <w:pPr>
              <w:spacing w:after="480"/>
              <w:jc w:val="center"/>
              <w:rPr>
                <w:i/>
                <w:sz w:val="28"/>
                <w:szCs w:val="28"/>
              </w:rPr>
            </w:pPr>
          </w:p>
        </w:tc>
        <w:tc>
          <w:tcPr>
            <w:tcW w:w="3117" w:type="dxa"/>
          </w:tcPr>
          <w:p w14:paraId="5EECF64B" w14:textId="77777777" w:rsidR="000A6269" w:rsidRDefault="000A6269" w:rsidP="008A490D">
            <w:pPr>
              <w:spacing w:after="480"/>
              <w:jc w:val="center"/>
              <w:rPr>
                <w:i/>
                <w:sz w:val="28"/>
                <w:szCs w:val="28"/>
              </w:rPr>
            </w:pPr>
          </w:p>
        </w:tc>
      </w:tr>
      <w:tr w:rsidR="000A6269" w14:paraId="0F679E43" w14:textId="77777777" w:rsidTr="001454BE">
        <w:trPr>
          <w:trHeight w:val="377"/>
        </w:trPr>
        <w:tc>
          <w:tcPr>
            <w:tcW w:w="3116" w:type="dxa"/>
          </w:tcPr>
          <w:p w14:paraId="6D8D622E" w14:textId="77777777" w:rsidR="000A6269" w:rsidRDefault="000A6269" w:rsidP="008A490D">
            <w:pPr>
              <w:spacing w:after="480"/>
              <w:jc w:val="center"/>
              <w:rPr>
                <w:i/>
                <w:sz w:val="28"/>
                <w:szCs w:val="28"/>
              </w:rPr>
            </w:pPr>
          </w:p>
        </w:tc>
        <w:tc>
          <w:tcPr>
            <w:tcW w:w="3117" w:type="dxa"/>
          </w:tcPr>
          <w:p w14:paraId="63FC76BF" w14:textId="77777777" w:rsidR="000A6269" w:rsidRDefault="000A6269" w:rsidP="008A490D">
            <w:pPr>
              <w:spacing w:after="480"/>
              <w:jc w:val="center"/>
              <w:rPr>
                <w:i/>
                <w:sz w:val="28"/>
                <w:szCs w:val="28"/>
              </w:rPr>
            </w:pPr>
          </w:p>
        </w:tc>
        <w:tc>
          <w:tcPr>
            <w:tcW w:w="3117" w:type="dxa"/>
          </w:tcPr>
          <w:p w14:paraId="676456ED" w14:textId="77777777" w:rsidR="000A6269" w:rsidRDefault="000A6269" w:rsidP="008A490D">
            <w:pPr>
              <w:spacing w:after="480"/>
              <w:jc w:val="center"/>
              <w:rPr>
                <w:i/>
                <w:sz w:val="28"/>
                <w:szCs w:val="28"/>
              </w:rPr>
            </w:pPr>
          </w:p>
        </w:tc>
      </w:tr>
    </w:tbl>
    <w:p w14:paraId="22B61715" w14:textId="77777777" w:rsidR="00B642AA" w:rsidRDefault="00B642AA" w:rsidP="008A490D">
      <w:pPr>
        <w:spacing w:after="120"/>
        <w:rPr>
          <w:b/>
        </w:rPr>
      </w:pPr>
    </w:p>
    <w:p w14:paraId="3EA05021" w14:textId="77777777" w:rsidR="00C93470" w:rsidRDefault="00C93470" w:rsidP="008A490D">
      <w:pPr>
        <w:rPr>
          <w:rFonts w:asciiTheme="majorBidi" w:eastAsia="Times New Roman" w:hAnsiTheme="majorBidi" w:cstheme="majorBidi"/>
          <w:b/>
          <w:color w:val="222222"/>
          <w:sz w:val="28"/>
          <w:szCs w:val="21"/>
          <w:lang w:eastAsia="en-CA"/>
        </w:rPr>
      </w:pPr>
    </w:p>
    <w:p w14:paraId="272ED11D" w14:textId="77777777" w:rsidR="009A159C" w:rsidRDefault="009A159C" w:rsidP="00C30DAA">
      <w:pPr>
        <w:tabs>
          <w:tab w:val="left" w:pos="3210"/>
        </w:tabs>
        <w:rPr>
          <w:i/>
        </w:rPr>
      </w:pPr>
    </w:p>
    <w:p w14:paraId="4A19182E"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1-Use Documentation Comments where needed.</w:t>
      </w:r>
    </w:p>
    <w:p w14:paraId="3FC183F6" w14:textId="77777777" w:rsidR="00A04B8E" w:rsidRPr="00D30DE1" w:rsidRDefault="00A04B8E" w:rsidP="002C3660">
      <w:pPr>
        <w:rPr>
          <w:rFonts w:ascii="Courier New" w:hAnsi="Courier New" w:cs="Courier New"/>
          <w:sz w:val="26"/>
          <w:szCs w:val="26"/>
        </w:rPr>
      </w:pPr>
    </w:p>
    <w:p w14:paraId="7DF059BE" w14:textId="77777777" w:rsidR="00A04B8E" w:rsidRPr="00D30DE1" w:rsidRDefault="00A04B8E" w:rsidP="00A04B8E">
      <w:pPr>
        <w:rPr>
          <w:rFonts w:ascii="Courier New" w:hAnsi="Courier New" w:cs="Courier New"/>
          <w:sz w:val="26"/>
          <w:szCs w:val="26"/>
        </w:rPr>
      </w:pPr>
      <w:r w:rsidRPr="00D30DE1">
        <w:rPr>
          <w:rFonts w:ascii="Courier New" w:hAnsi="Courier New" w:cs="Courier New"/>
          <w:sz w:val="26"/>
          <w:szCs w:val="26"/>
        </w:rPr>
        <w:t xml:space="preserve">2-In your project </w:t>
      </w:r>
      <w:proofErr w:type="spellStart"/>
      <w:r w:rsidRPr="00D30DE1">
        <w:rPr>
          <w:rFonts w:ascii="Courier New" w:hAnsi="Courier New" w:cs="Courier New"/>
          <w:sz w:val="26"/>
          <w:szCs w:val="26"/>
        </w:rPr>
        <w:t>src</w:t>
      </w:r>
      <w:proofErr w:type="spellEnd"/>
      <w:r w:rsidRPr="00D30DE1">
        <w:rPr>
          <w:rFonts w:ascii="Courier New" w:hAnsi="Courier New" w:cs="Courier New"/>
          <w:sz w:val="26"/>
          <w:szCs w:val="26"/>
        </w:rPr>
        <w:t xml:space="preserve"> folder  add this word document with all yo</w:t>
      </w:r>
      <w:r w:rsidR="0098089D">
        <w:rPr>
          <w:rFonts w:ascii="Courier New" w:hAnsi="Courier New" w:cs="Courier New"/>
          <w:sz w:val="26"/>
          <w:szCs w:val="26"/>
        </w:rPr>
        <w:t>ur group members names, having</w:t>
      </w:r>
      <w:r w:rsidRPr="00D30DE1">
        <w:rPr>
          <w:rFonts w:ascii="Courier New" w:hAnsi="Courier New" w:cs="Courier New"/>
          <w:sz w:val="26"/>
          <w:szCs w:val="26"/>
        </w:rPr>
        <w:t xml:space="preserve"> the screen shots of your output</w:t>
      </w:r>
      <w:r w:rsidR="00BF2BC4">
        <w:rPr>
          <w:rFonts w:ascii="Courier New" w:hAnsi="Courier New" w:cs="Courier New"/>
          <w:sz w:val="26"/>
          <w:szCs w:val="26"/>
        </w:rPr>
        <w:t xml:space="preserve"> with source code</w:t>
      </w:r>
      <w:r w:rsidRPr="00D30DE1">
        <w:rPr>
          <w:rFonts w:ascii="Courier New" w:hAnsi="Courier New" w:cs="Courier New"/>
          <w:sz w:val="26"/>
          <w:szCs w:val="26"/>
        </w:rPr>
        <w:t xml:space="preserve"> after each question.</w:t>
      </w:r>
    </w:p>
    <w:p w14:paraId="08AFC503" w14:textId="77777777" w:rsidR="00A04B8E" w:rsidRPr="00D30DE1" w:rsidRDefault="00A04B8E" w:rsidP="002C3660">
      <w:pPr>
        <w:rPr>
          <w:rFonts w:ascii="Courier New" w:hAnsi="Courier New" w:cs="Courier New"/>
          <w:sz w:val="26"/>
          <w:szCs w:val="26"/>
        </w:rPr>
      </w:pPr>
    </w:p>
    <w:p w14:paraId="5A25C8A6"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 xml:space="preserve">2-Right Click on your Project Folder in Eclipse, Copy Option is available. Create a copy of the Project and upload the zipped </w:t>
      </w:r>
      <w:proofErr w:type="gramStart"/>
      <w:r w:rsidRPr="00D30DE1">
        <w:rPr>
          <w:rFonts w:ascii="Courier New" w:hAnsi="Courier New" w:cs="Courier New"/>
          <w:sz w:val="26"/>
          <w:szCs w:val="26"/>
        </w:rPr>
        <w:t>folder  using</w:t>
      </w:r>
      <w:proofErr w:type="gramEnd"/>
      <w:r w:rsidRPr="00D30DE1">
        <w:rPr>
          <w:rFonts w:ascii="Courier New" w:hAnsi="Courier New" w:cs="Courier New"/>
          <w:sz w:val="26"/>
          <w:szCs w:val="26"/>
        </w:rPr>
        <w:t xml:space="preserve"> Moodle.</w:t>
      </w:r>
    </w:p>
    <w:p w14:paraId="768F69DC" w14:textId="55E867EB" w:rsidR="006C17BF" w:rsidRDefault="006C17BF" w:rsidP="002C3660">
      <w:pPr>
        <w:rPr>
          <w:rFonts w:ascii="Courier New" w:hAnsi="Courier New" w:cs="Courier New"/>
          <w:sz w:val="26"/>
          <w:szCs w:val="26"/>
        </w:rPr>
      </w:pPr>
    </w:p>
    <w:p w14:paraId="4FE78E0B" w14:textId="01411683" w:rsidR="0066152E" w:rsidRDefault="0066152E" w:rsidP="002C3660">
      <w:pPr>
        <w:rPr>
          <w:rFonts w:ascii="Courier New" w:hAnsi="Courier New" w:cs="Courier New"/>
          <w:sz w:val="26"/>
          <w:szCs w:val="26"/>
        </w:rPr>
      </w:pPr>
    </w:p>
    <w:p w14:paraId="39096340" w14:textId="383168EA" w:rsidR="0066152E" w:rsidRDefault="0066152E" w:rsidP="002C3660">
      <w:pPr>
        <w:rPr>
          <w:rFonts w:ascii="Courier New" w:hAnsi="Courier New" w:cs="Courier New"/>
          <w:sz w:val="26"/>
          <w:szCs w:val="26"/>
        </w:rPr>
      </w:pPr>
    </w:p>
    <w:p w14:paraId="5A92B611" w14:textId="495F9AF1" w:rsidR="0066152E" w:rsidRDefault="0066152E" w:rsidP="002C3660">
      <w:pPr>
        <w:rPr>
          <w:rFonts w:ascii="Courier New" w:hAnsi="Courier New" w:cs="Courier New"/>
          <w:sz w:val="26"/>
          <w:szCs w:val="26"/>
        </w:rPr>
      </w:pPr>
    </w:p>
    <w:p w14:paraId="73C7F78C" w14:textId="5970BA8E" w:rsidR="0066152E" w:rsidRDefault="0066152E" w:rsidP="002C3660">
      <w:pPr>
        <w:rPr>
          <w:rFonts w:ascii="Courier New" w:hAnsi="Courier New" w:cs="Courier New"/>
          <w:sz w:val="26"/>
          <w:szCs w:val="26"/>
        </w:rPr>
      </w:pPr>
    </w:p>
    <w:p w14:paraId="54B1CDCC" w14:textId="443100BF" w:rsidR="0066152E" w:rsidRDefault="0066152E" w:rsidP="002C3660">
      <w:pPr>
        <w:rPr>
          <w:rFonts w:ascii="Courier New" w:hAnsi="Courier New" w:cs="Courier New"/>
          <w:sz w:val="26"/>
          <w:szCs w:val="26"/>
        </w:rPr>
      </w:pPr>
    </w:p>
    <w:p w14:paraId="26F67FF9" w14:textId="77777777" w:rsidR="0066152E" w:rsidRPr="00D30DE1" w:rsidRDefault="0066152E" w:rsidP="002C3660">
      <w:pPr>
        <w:rPr>
          <w:rFonts w:ascii="Courier New" w:hAnsi="Courier New" w:cs="Courier New"/>
          <w:sz w:val="26"/>
          <w:szCs w:val="26"/>
        </w:rPr>
      </w:pPr>
    </w:p>
    <w:p w14:paraId="76DD09CA" w14:textId="77777777" w:rsidR="006C17BF" w:rsidRPr="00D30DE1" w:rsidRDefault="006C17BF" w:rsidP="002C3660">
      <w:pPr>
        <w:rPr>
          <w:sz w:val="26"/>
          <w:szCs w:val="26"/>
        </w:rPr>
      </w:pPr>
    </w:p>
    <w:p w14:paraId="18CD87BE" w14:textId="77777777" w:rsidR="008A490D" w:rsidRPr="00D30DE1" w:rsidRDefault="008A490D" w:rsidP="008A490D">
      <w:pPr>
        <w:rPr>
          <w:sz w:val="26"/>
          <w:szCs w:val="26"/>
        </w:rPr>
      </w:pPr>
    </w:p>
    <w:p w14:paraId="1FDD3328" w14:textId="77777777" w:rsidR="008912E9" w:rsidRPr="00D30DE1" w:rsidRDefault="008912E9" w:rsidP="00194441">
      <w:pPr>
        <w:rPr>
          <w:rFonts w:ascii="Courier New" w:hAnsi="Courier New" w:cs="Courier New"/>
          <w:sz w:val="26"/>
          <w:szCs w:val="26"/>
        </w:rPr>
      </w:pPr>
    </w:p>
    <w:p w14:paraId="040042AD" w14:textId="77777777" w:rsidR="00E11A1E" w:rsidRPr="00D30DE1" w:rsidRDefault="00E11A1E" w:rsidP="003B6A75">
      <w:pPr>
        <w:pStyle w:val="ListParagraph"/>
        <w:rPr>
          <w:rFonts w:ascii="Courier New" w:hAnsi="Courier New" w:cs="Courier New"/>
          <w:sz w:val="26"/>
          <w:szCs w:val="26"/>
        </w:rPr>
      </w:pPr>
    </w:p>
    <w:p w14:paraId="190AA2B8" w14:textId="77777777" w:rsidR="00732B5E" w:rsidRPr="00D30DE1" w:rsidRDefault="00732B5E" w:rsidP="00732B5E">
      <w:pPr>
        <w:rPr>
          <w:rFonts w:ascii="Courier New" w:hAnsi="Courier New" w:cs="Courier New"/>
          <w:sz w:val="26"/>
          <w:szCs w:val="26"/>
        </w:rPr>
      </w:pPr>
    </w:p>
    <w:p w14:paraId="48112557" w14:textId="77777777" w:rsidR="003B6A75" w:rsidRPr="00D30DE1" w:rsidRDefault="003B6A75" w:rsidP="00732B5E">
      <w:pPr>
        <w:rPr>
          <w:rFonts w:ascii="Courier New" w:hAnsi="Courier New" w:cs="Courier New"/>
          <w:sz w:val="26"/>
          <w:szCs w:val="26"/>
        </w:rPr>
      </w:pPr>
    </w:p>
    <w:p w14:paraId="54D252CC" w14:textId="77777777" w:rsidR="003B6A75" w:rsidRPr="00D30DE1" w:rsidRDefault="003B6A75" w:rsidP="00732B5E">
      <w:pPr>
        <w:rPr>
          <w:rFonts w:ascii="Courier New" w:hAnsi="Courier New" w:cs="Courier New"/>
          <w:sz w:val="26"/>
          <w:szCs w:val="26"/>
        </w:rPr>
      </w:pPr>
    </w:p>
    <w:p w14:paraId="23BF2DEF" w14:textId="77777777" w:rsidR="003B6A75" w:rsidRPr="00D30DE1" w:rsidRDefault="003B6A75" w:rsidP="00732B5E">
      <w:pPr>
        <w:rPr>
          <w:rFonts w:ascii="Courier New" w:hAnsi="Courier New" w:cs="Courier New"/>
          <w:sz w:val="26"/>
          <w:szCs w:val="26"/>
        </w:rPr>
      </w:pPr>
    </w:p>
    <w:p w14:paraId="7851EAC9" w14:textId="77777777" w:rsidR="003B6A75" w:rsidRPr="00D30DE1" w:rsidRDefault="003B6A75" w:rsidP="00732B5E">
      <w:pPr>
        <w:rPr>
          <w:rFonts w:ascii="Courier New" w:hAnsi="Courier New" w:cs="Courier New"/>
          <w:sz w:val="26"/>
          <w:szCs w:val="26"/>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8CFDA6A" w14:textId="77777777" w:rsidTr="005C5D1F">
        <w:tc>
          <w:tcPr>
            <w:tcW w:w="5033" w:type="dxa"/>
          </w:tcPr>
          <w:p w14:paraId="79A90D5D" w14:textId="7038A95E" w:rsidR="00831E92" w:rsidRPr="00B57E55" w:rsidRDefault="00831E92" w:rsidP="005C5D1F">
            <w:pPr>
              <w:pStyle w:val="ListParagraph"/>
              <w:ind w:left="0"/>
              <w:rPr>
                <w:b/>
                <w:sz w:val="28"/>
              </w:rPr>
            </w:pPr>
            <w:r>
              <w:rPr>
                <w:b/>
                <w:sz w:val="28"/>
              </w:rPr>
              <w:t xml:space="preserve">Assignment </w:t>
            </w:r>
            <w:r w:rsidR="00C464A0">
              <w:rPr>
                <w:b/>
                <w:sz w:val="28"/>
              </w:rPr>
              <w:t>3</w:t>
            </w:r>
          </w:p>
        </w:tc>
        <w:tc>
          <w:tcPr>
            <w:tcW w:w="4322" w:type="dxa"/>
          </w:tcPr>
          <w:p w14:paraId="65729BCC" w14:textId="3D62C432" w:rsidR="00831E92" w:rsidRPr="00B57E55" w:rsidRDefault="00C47AD4" w:rsidP="005C5D1F">
            <w:pPr>
              <w:pStyle w:val="ListParagraph"/>
              <w:ind w:left="0"/>
              <w:jc w:val="right"/>
              <w:rPr>
                <w:b/>
                <w:sz w:val="28"/>
              </w:rPr>
            </w:pPr>
            <w:r>
              <w:rPr>
                <w:b/>
                <w:sz w:val="28"/>
              </w:rPr>
              <w:t>10</w:t>
            </w:r>
          </w:p>
        </w:tc>
      </w:tr>
    </w:tbl>
    <w:p w14:paraId="58FB17A2" w14:textId="77777777" w:rsidR="00831E92" w:rsidRDefault="00831E92" w:rsidP="00831E92">
      <w:pPr>
        <w:rPr>
          <w:b/>
        </w:rPr>
      </w:pPr>
    </w:p>
    <w:p w14:paraId="2E7BEB22" w14:textId="77777777" w:rsidR="00517ED1" w:rsidRDefault="00517ED1" w:rsidP="00517ED1">
      <w:pPr>
        <w:rPr>
          <w:rFonts w:ascii="Roboto" w:hAnsi="Roboto"/>
          <w:color w:val="030303"/>
          <w:shd w:val="clear" w:color="auto" w:fill="F9F9F9"/>
        </w:rPr>
      </w:pPr>
    </w:p>
    <w:p w14:paraId="444AC19F" w14:textId="130257E1" w:rsidR="00811970" w:rsidRDefault="006B5D07" w:rsidP="00831E92">
      <w:pPr>
        <w:rPr>
          <w:rFonts w:ascii="Roboto" w:hAnsi="Roboto"/>
          <w:color w:val="030303"/>
          <w:sz w:val="28"/>
          <w:szCs w:val="28"/>
          <w:shd w:val="clear" w:color="auto" w:fill="F9F9F9"/>
        </w:rPr>
      </w:pPr>
      <w:r w:rsidRPr="006B5D07">
        <w:rPr>
          <w:rFonts w:ascii="Roboto" w:hAnsi="Roboto"/>
          <w:color w:val="030303"/>
          <w:sz w:val="28"/>
          <w:szCs w:val="28"/>
          <w:shd w:val="clear" w:color="auto" w:fill="F9F9F9"/>
        </w:rPr>
        <w:t>Write a program that will ask the user to enter the</w:t>
      </w:r>
      <w:r w:rsidR="00537648">
        <w:rPr>
          <w:rFonts w:ascii="Roboto" w:hAnsi="Roboto"/>
          <w:color w:val="030303"/>
          <w:sz w:val="28"/>
          <w:szCs w:val="28"/>
          <w:shd w:val="clear" w:color="auto" w:fill="F9F9F9"/>
        </w:rPr>
        <w:t xml:space="preserve"> name and</w:t>
      </w:r>
      <w:r w:rsidRPr="006B5D07">
        <w:rPr>
          <w:rFonts w:ascii="Roboto" w:hAnsi="Roboto"/>
          <w:color w:val="030303"/>
          <w:sz w:val="28"/>
          <w:szCs w:val="28"/>
          <w:shd w:val="clear" w:color="auto" w:fill="F9F9F9"/>
        </w:rPr>
        <w:t xml:space="preserve"> </w:t>
      </w:r>
      <w:r w:rsidR="00984D95">
        <w:rPr>
          <w:rFonts w:ascii="Roboto" w:hAnsi="Roboto"/>
          <w:color w:val="030303"/>
          <w:sz w:val="28"/>
          <w:szCs w:val="28"/>
          <w:shd w:val="clear" w:color="auto" w:fill="F9F9F9"/>
        </w:rPr>
        <w:t xml:space="preserve">number of Items </w:t>
      </w:r>
      <w:r w:rsidR="00537648">
        <w:rPr>
          <w:rFonts w:ascii="Roboto" w:hAnsi="Roboto"/>
          <w:color w:val="030303"/>
          <w:sz w:val="28"/>
          <w:szCs w:val="28"/>
          <w:shd w:val="clear" w:color="auto" w:fill="F9F9F9"/>
        </w:rPr>
        <w:t>or</w:t>
      </w:r>
      <w:r w:rsidR="00984D95">
        <w:rPr>
          <w:rFonts w:ascii="Roboto" w:hAnsi="Roboto"/>
          <w:color w:val="030303"/>
          <w:sz w:val="28"/>
          <w:szCs w:val="28"/>
          <w:shd w:val="clear" w:color="auto" w:fill="F9F9F9"/>
        </w:rPr>
        <w:t xml:space="preserve"> quantity </w:t>
      </w:r>
      <w:r w:rsidRPr="006B5D07">
        <w:rPr>
          <w:rFonts w:ascii="Roboto" w:hAnsi="Roboto"/>
          <w:color w:val="030303"/>
          <w:sz w:val="28"/>
          <w:szCs w:val="28"/>
          <w:shd w:val="clear" w:color="auto" w:fill="F9F9F9"/>
        </w:rPr>
        <w:t>of a purchase</w:t>
      </w:r>
      <w:r w:rsidR="00984D95">
        <w:rPr>
          <w:rFonts w:ascii="Roboto" w:hAnsi="Roboto"/>
          <w:color w:val="030303"/>
          <w:sz w:val="28"/>
          <w:szCs w:val="28"/>
          <w:shd w:val="clear" w:color="auto" w:fill="F9F9F9"/>
        </w:rPr>
        <w:t xml:space="preserve"> </w:t>
      </w:r>
      <w:proofErr w:type="gramStart"/>
      <w:r w:rsidR="00811970">
        <w:rPr>
          <w:rFonts w:ascii="Roboto" w:hAnsi="Roboto"/>
          <w:color w:val="030303"/>
          <w:sz w:val="28"/>
          <w:szCs w:val="28"/>
          <w:shd w:val="clear" w:color="auto" w:fill="F9F9F9"/>
        </w:rPr>
        <w:t>On</w:t>
      </w:r>
      <w:proofErr w:type="gramEnd"/>
      <w:r w:rsidR="00811970">
        <w:rPr>
          <w:rFonts w:ascii="Roboto" w:hAnsi="Roboto"/>
          <w:color w:val="030303"/>
          <w:sz w:val="28"/>
          <w:szCs w:val="28"/>
          <w:shd w:val="clear" w:color="auto" w:fill="F9F9F9"/>
        </w:rPr>
        <w:t xml:space="preserve"> a grocery store.</w:t>
      </w:r>
    </w:p>
    <w:p w14:paraId="346DB473" w14:textId="02C36E8A" w:rsidR="00811970" w:rsidRDefault="00811970" w:rsidP="00831E92">
      <w:pPr>
        <w:rPr>
          <w:rFonts w:ascii="Roboto" w:hAnsi="Roboto"/>
          <w:color w:val="030303"/>
          <w:sz w:val="28"/>
          <w:szCs w:val="28"/>
          <w:shd w:val="clear" w:color="auto" w:fill="F9F9F9"/>
        </w:rPr>
      </w:pPr>
      <w:r>
        <w:rPr>
          <w:rFonts w:ascii="Roboto" w:hAnsi="Roboto"/>
          <w:color w:val="030303"/>
          <w:sz w:val="28"/>
          <w:szCs w:val="28"/>
          <w:shd w:val="clear" w:color="auto" w:fill="F9F9F9"/>
        </w:rPr>
        <w:t>The user is supposed to purchase at lease 5 items.</w:t>
      </w:r>
    </w:p>
    <w:p w14:paraId="4F14180B" w14:textId="2072B52D" w:rsidR="00984D95" w:rsidRDefault="00984D95" w:rsidP="00831E92">
      <w:pPr>
        <w:rPr>
          <w:rFonts w:ascii="Roboto" w:hAnsi="Roboto"/>
          <w:color w:val="030303"/>
          <w:sz w:val="28"/>
          <w:szCs w:val="28"/>
          <w:shd w:val="clear" w:color="auto" w:fill="F9F9F9"/>
        </w:rPr>
      </w:pPr>
      <w:r>
        <w:rPr>
          <w:rFonts w:ascii="Roboto" w:hAnsi="Roboto"/>
          <w:color w:val="030303"/>
          <w:sz w:val="28"/>
          <w:szCs w:val="28"/>
          <w:shd w:val="clear" w:color="auto" w:fill="F9F9F9"/>
        </w:rPr>
        <w:t>User should be asked repeatedly to enter the name of Item and quantity or number of items needed</w:t>
      </w:r>
      <w:r w:rsidR="00AC7987">
        <w:rPr>
          <w:rFonts w:ascii="Roboto" w:hAnsi="Roboto"/>
          <w:color w:val="030303"/>
          <w:sz w:val="28"/>
          <w:szCs w:val="28"/>
          <w:shd w:val="clear" w:color="auto" w:fill="F9F9F9"/>
        </w:rPr>
        <w:t xml:space="preserve"> until the user selects to exit.</w:t>
      </w:r>
    </w:p>
    <w:p w14:paraId="4B56A43B" w14:textId="46F9A26A" w:rsidR="006B5D07" w:rsidRDefault="00984D95" w:rsidP="00FC5CC7">
      <w:pPr>
        <w:rPr>
          <w:rFonts w:ascii="Roboto" w:hAnsi="Roboto"/>
          <w:color w:val="030303"/>
          <w:sz w:val="28"/>
          <w:szCs w:val="28"/>
          <w:shd w:val="clear" w:color="auto" w:fill="F9F9F9"/>
        </w:rPr>
      </w:pPr>
      <w:r w:rsidRPr="006B5D07">
        <w:rPr>
          <w:rFonts w:ascii="Roboto" w:hAnsi="Roboto"/>
          <w:color w:val="030303"/>
          <w:sz w:val="28"/>
          <w:szCs w:val="28"/>
          <w:shd w:val="clear" w:color="auto" w:fill="F9F9F9"/>
        </w:rPr>
        <w:t>The program should then compute the state and county sales tax</w:t>
      </w:r>
      <w:r>
        <w:rPr>
          <w:rFonts w:ascii="Roboto" w:hAnsi="Roboto"/>
          <w:color w:val="030303"/>
          <w:sz w:val="28"/>
          <w:szCs w:val="28"/>
          <w:shd w:val="clear" w:color="auto" w:fill="F9F9F9"/>
        </w:rPr>
        <w:t xml:space="preserve"> on each item</w:t>
      </w:r>
      <w:r w:rsidRPr="006B5D07">
        <w:rPr>
          <w:rFonts w:ascii="Roboto" w:hAnsi="Roboto"/>
          <w:color w:val="030303"/>
          <w:sz w:val="28"/>
          <w:szCs w:val="28"/>
          <w:shd w:val="clear" w:color="auto" w:fill="F9F9F9"/>
        </w:rPr>
        <w:t>.</w:t>
      </w:r>
      <w:r w:rsidR="006B5D07" w:rsidRPr="006B5D07">
        <w:rPr>
          <w:rFonts w:ascii="Roboto" w:hAnsi="Roboto"/>
          <w:color w:val="030303"/>
          <w:sz w:val="28"/>
          <w:szCs w:val="28"/>
          <w:shd w:val="clear" w:color="auto" w:fill="F9F9F9"/>
        </w:rPr>
        <w:t xml:space="preserve"> </w:t>
      </w:r>
    </w:p>
    <w:p w14:paraId="1E65967D" w14:textId="4C31A554" w:rsidR="00FC5CC7" w:rsidRDefault="00FC5CC7" w:rsidP="00FC5CC7">
      <w:pPr>
        <w:rPr>
          <w:rFonts w:ascii="Roboto" w:hAnsi="Roboto"/>
          <w:color w:val="030303"/>
          <w:sz w:val="28"/>
          <w:szCs w:val="28"/>
          <w:shd w:val="clear" w:color="auto" w:fill="F9F9F9"/>
        </w:rPr>
      </w:pPr>
      <w:r>
        <w:rPr>
          <w:rFonts w:ascii="Roboto" w:hAnsi="Roboto"/>
          <w:color w:val="030303"/>
          <w:sz w:val="28"/>
          <w:szCs w:val="28"/>
          <w:shd w:val="clear" w:color="auto" w:fill="F9F9F9"/>
        </w:rPr>
        <w:t xml:space="preserve">Your Program should display the Item </w:t>
      </w:r>
      <w:proofErr w:type="gramStart"/>
      <w:r>
        <w:rPr>
          <w:rFonts w:ascii="Roboto" w:hAnsi="Roboto"/>
          <w:color w:val="030303"/>
          <w:sz w:val="28"/>
          <w:szCs w:val="28"/>
          <w:shd w:val="clear" w:color="auto" w:fill="F9F9F9"/>
        </w:rPr>
        <w:t>name ,price</w:t>
      </w:r>
      <w:proofErr w:type="gramEnd"/>
      <w:r>
        <w:rPr>
          <w:rFonts w:ascii="Roboto" w:hAnsi="Roboto"/>
          <w:color w:val="030303"/>
          <w:sz w:val="28"/>
          <w:szCs w:val="28"/>
          <w:shd w:val="clear" w:color="auto" w:fill="F9F9F9"/>
        </w:rPr>
        <w:t xml:space="preserve"> ,state sales tax ,country sales tax and Final Price including taxes  after each Item purchase.</w:t>
      </w:r>
    </w:p>
    <w:p w14:paraId="71D89F56" w14:textId="77777777" w:rsidR="00FC5CC7" w:rsidRDefault="00FC5CC7" w:rsidP="00FC5CC7">
      <w:pPr>
        <w:rPr>
          <w:rFonts w:ascii="Roboto" w:hAnsi="Roboto"/>
          <w:color w:val="030303"/>
          <w:sz w:val="28"/>
          <w:szCs w:val="28"/>
          <w:shd w:val="clear" w:color="auto" w:fill="F9F9F9"/>
        </w:rPr>
      </w:pPr>
    </w:p>
    <w:p w14:paraId="12F313C8" w14:textId="2604714B" w:rsidR="00AC7987" w:rsidRDefault="00AC7987" w:rsidP="00831E92">
      <w:pPr>
        <w:rPr>
          <w:rFonts w:ascii="Roboto" w:hAnsi="Roboto"/>
          <w:color w:val="030303"/>
          <w:sz w:val="28"/>
          <w:szCs w:val="28"/>
          <w:shd w:val="clear" w:color="auto" w:fill="F9F9F9"/>
        </w:rPr>
      </w:pPr>
      <w:r>
        <w:rPr>
          <w:rFonts w:ascii="Roboto" w:hAnsi="Roboto"/>
          <w:color w:val="030303"/>
          <w:sz w:val="28"/>
          <w:szCs w:val="28"/>
          <w:shd w:val="clear" w:color="auto" w:fill="F9F9F9"/>
        </w:rPr>
        <w:t>In the End</w:t>
      </w:r>
    </w:p>
    <w:p w14:paraId="799049BE" w14:textId="3D3C1624" w:rsidR="00831E92" w:rsidRDefault="006B5D07" w:rsidP="00831E92">
      <w:pPr>
        <w:rPr>
          <w:rFonts w:ascii="Roboto" w:hAnsi="Roboto"/>
          <w:color w:val="030303"/>
          <w:sz w:val="28"/>
          <w:szCs w:val="28"/>
          <w:shd w:val="clear" w:color="auto" w:fill="F9F9F9"/>
        </w:rPr>
      </w:pPr>
      <w:r w:rsidRPr="006B5D07">
        <w:rPr>
          <w:rFonts w:ascii="Roboto" w:hAnsi="Roboto"/>
          <w:color w:val="030303"/>
          <w:sz w:val="28"/>
          <w:szCs w:val="28"/>
          <w:shd w:val="clear" w:color="auto" w:fill="F9F9F9"/>
        </w:rPr>
        <w:t xml:space="preserve">The program should display the amount of the </w:t>
      </w:r>
      <w:r w:rsidR="00FC5CC7">
        <w:rPr>
          <w:rFonts w:ascii="Roboto" w:hAnsi="Roboto"/>
          <w:color w:val="030303"/>
          <w:sz w:val="28"/>
          <w:szCs w:val="28"/>
          <w:shd w:val="clear" w:color="auto" w:fill="F9F9F9"/>
        </w:rPr>
        <w:t xml:space="preserve">total </w:t>
      </w:r>
      <w:r w:rsidRPr="006B5D07">
        <w:rPr>
          <w:rFonts w:ascii="Roboto" w:hAnsi="Roboto"/>
          <w:color w:val="030303"/>
          <w:sz w:val="28"/>
          <w:szCs w:val="28"/>
          <w:shd w:val="clear" w:color="auto" w:fill="F9F9F9"/>
        </w:rPr>
        <w:t>purchase, the state sales tax, the county sales tax, the total sales tax, and the total of the sale (which is the sum of the amount of purchase plus the total sales tax).</w:t>
      </w:r>
    </w:p>
    <w:p w14:paraId="0920D56A" w14:textId="1C3D29DC" w:rsidR="00AC7987" w:rsidRPr="006B5D07" w:rsidRDefault="00AC7987" w:rsidP="00831E92">
      <w:pPr>
        <w:rPr>
          <w:sz w:val="36"/>
          <w:szCs w:val="36"/>
        </w:rPr>
      </w:pPr>
      <w:r>
        <w:rPr>
          <w:rFonts w:ascii="Roboto" w:hAnsi="Roboto"/>
          <w:color w:val="030303"/>
          <w:sz w:val="28"/>
          <w:szCs w:val="28"/>
          <w:shd w:val="clear" w:color="auto" w:fill="F9F9F9"/>
        </w:rPr>
        <w:t xml:space="preserve">Note: For User Input Use Scanner Class or </w:t>
      </w:r>
      <w:proofErr w:type="spellStart"/>
      <w:proofErr w:type="gramStart"/>
      <w:r>
        <w:rPr>
          <w:rFonts w:ascii="Roboto" w:hAnsi="Roboto"/>
          <w:color w:val="030303"/>
          <w:sz w:val="28"/>
          <w:szCs w:val="28"/>
          <w:shd w:val="clear" w:color="auto" w:fill="F9F9F9"/>
        </w:rPr>
        <w:t>JOptionPane</w:t>
      </w:r>
      <w:proofErr w:type="spellEnd"/>
      <w:r>
        <w:rPr>
          <w:rFonts w:ascii="Roboto" w:hAnsi="Roboto"/>
          <w:color w:val="030303"/>
          <w:sz w:val="28"/>
          <w:szCs w:val="28"/>
          <w:shd w:val="clear" w:color="auto" w:fill="F9F9F9"/>
        </w:rPr>
        <w:t xml:space="preserve"> .</w:t>
      </w:r>
      <w:proofErr w:type="gramEnd"/>
    </w:p>
    <w:p w14:paraId="71E65D4E" w14:textId="77777777" w:rsidR="00831E92" w:rsidRDefault="00831E92" w:rsidP="00831E92"/>
    <w:p w14:paraId="2D96653C" w14:textId="77777777" w:rsidR="00831E92" w:rsidRDefault="00831E92" w:rsidP="00831E92">
      <w:pPr>
        <w:rPr>
          <w:b/>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006847E" w14:textId="77777777" w:rsidTr="005C5D1F">
        <w:tc>
          <w:tcPr>
            <w:tcW w:w="5033" w:type="dxa"/>
          </w:tcPr>
          <w:p w14:paraId="7DB677D9" w14:textId="0229356E" w:rsidR="00831E92" w:rsidRPr="00B57E55" w:rsidRDefault="00831E92" w:rsidP="005C5D1F">
            <w:pPr>
              <w:pStyle w:val="ListParagraph"/>
              <w:ind w:left="0"/>
              <w:rPr>
                <w:b/>
                <w:sz w:val="28"/>
              </w:rPr>
            </w:pPr>
            <w:r>
              <w:rPr>
                <w:b/>
                <w:sz w:val="28"/>
              </w:rPr>
              <w:t xml:space="preserve">Assignment </w:t>
            </w:r>
            <w:r w:rsidR="00C464A0">
              <w:rPr>
                <w:b/>
                <w:sz w:val="28"/>
              </w:rPr>
              <w:t>4</w:t>
            </w:r>
          </w:p>
        </w:tc>
        <w:tc>
          <w:tcPr>
            <w:tcW w:w="4322" w:type="dxa"/>
          </w:tcPr>
          <w:p w14:paraId="5C20C3DB" w14:textId="2F22E730" w:rsidR="00831E92" w:rsidRPr="00B57E55" w:rsidRDefault="00C47AD4" w:rsidP="005C5D1F">
            <w:pPr>
              <w:pStyle w:val="ListParagraph"/>
              <w:ind w:left="0"/>
              <w:jc w:val="right"/>
              <w:rPr>
                <w:b/>
                <w:sz w:val="28"/>
              </w:rPr>
            </w:pPr>
            <w:r>
              <w:rPr>
                <w:b/>
                <w:sz w:val="28"/>
              </w:rPr>
              <w:t>10</w:t>
            </w:r>
          </w:p>
        </w:tc>
      </w:tr>
    </w:tbl>
    <w:p w14:paraId="4515D11B" w14:textId="77777777" w:rsidR="00831E92" w:rsidRDefault="00831E92" w:rsidP="00831E92">
      <w:pPr>
        <w:spacing w:line="360" w:lineRule="auto"/>
      </w:pPr>
    </w:p>
    <w:p w14:paraId="179A8C42" w14:textId="77777777" w:rsidR="00811970" w:rsidRDefault="00811970" w:rsidP="00831E92">
      <w:p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The Fast Freight Shipping Company charges the following rates: </w:t>
      </w:r>
    </w:p>
    <w:p w14:paraId="0107F24F" w14:textId="77777777" w:rsidR="00811970" w:rsidRDefault="00811970" w:rsidP="00831E92">
      <w:p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Weight of Package Rate per 500 Miles Shipped </w:t>
      </w:r>
    </w:p>
    <w:p w14:paraId="6581B781" w14:textId="714BB913" w:rsidR="00811970" w:rsidRPr="00811970" w:rsidRDefault="00811970" w:rsidP="00811970">
      <w:pPr>
        <w:pStyle w:val="ListParagraph"/>
        <w:numPr>
          <w:ilvl w:val="0"/>
          <w:numId w:val="16"/>
        </w:num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2 pounds or less $1.10 </w:t>
      </w:r>
    </w:p>
    <w:p w14:paraId="406EA439" w14:textId="77777777" w:rsidR="00811970" w:rsidRPr="00811970" w:rsidRDefault="00811970" w:rsidP="00811970">
      <w:pPr>
        <w:pStyle w:val="ListParagraph"/>
        <w:numPr>
          <w:ilvl w:val="0"/>
          <w:numId w:val="16"/>
        </w:num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Over 2 pounds but not more than 6 pounds $2.20 </w:t>
      </w:r>
    </w:p>
    <w:p w14:paraId="3E3C60DB" w14:textId="77777777" w:rsidR="00811970" w:rsidRPr="00811970" w:rsidRDefault="00811970" w:rsidP="00811970">
      <w:pPr>
        <w:pStyle w:val="ListParagraph"/>
        <w:numPr>
          <w:ilvl w:val="0"/>
          <w:numId w:val="16"/>
        </w:num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Over 6 pounds but not more than 10 pounds $3.70 </w:t>
      </w:r>
    </w:p>
    <w:p w14:paraId="4F93B9CC" w14:textId="77777777" w:rsidR="00811970" w:rsidRPr="00811970" w:rsidRDefault="00811970" w:rsidP="00811970">
      <w:pPr>
        <w:pStyle w:val="ListParagraph"/>
        <w:numPr>
          <w:ilvl w:val="0"/>
          <w:numId w:val="16"/>
        </w:numPr>
        <w:rPr>
          <w:rFonts w:ascii="Roboto" w:hAnsi="Roboto"/>
          <w:color w:val="030303"/>
          <w:sz w:val="28"/>
          <w:szCs w:val="28"/>
          <w:shd w:val="clear" w:color="auto" w:fill="F9F9F9"/>
        </w:rPr>
      </w:pPr>
      <w:r w:rsidRPr="00811970">
        <w:rPr>
          <w:rFonts w:ascii="Roboto" w:hAnsi="Roboto"/>
          <w:color w:val="030303"/>
          <w:sz w:val="28"/>
          <w:szCs w:val="28"/>
          <w:shd w:val="clear" w:color="auto" w:fill="F9F9F9"/>
        </w:rPr>
        <w:t xml:space="preserve">Over 10 pounds $3.80 </w:t>
      </w:r>
    </w:p>
    <w:p w14:paraId="56773723" w14:textId="2D5C78D1" w:rsidR="008E170A" w:rsidRPr="00811970" w:rsidRDefault="00811970" w:rsidP="00831E92">
      <w:pPr>
        <w:rPr>
          <w:rFonts w:ascii="Courier New" w:hAnsi="Courier New" w:cs="Courier New"/>
          <w:sz w:val="36"/>
          <w:szCs w:val="36"/>
        </w:rPr>
      </w:pPr>
      <w:r w:rsidRPr="00811970">
        <w:rPr>
          <w:rFonts w:ascii="Roboto" w:hAnsi="Roboto"/>
          <w:color w:val="030303"/>
          <w:sz w:val="28"/>
          <w:szCs w:val="28"/>
          <w:shd w:val="clear" w:color="auto" w:fill="F9F9F9"/>
        </w:rPr>
        <w:lastRenderedPageBreak/>
        <w:t>The shipping charges per 500 miles are not prorated. For example, if a 2-pound package is shipped 550 miles, the charges would be $2.20. Write a program that asks the user to enter the weight of a package and then displays the shipping charges.</w:t>
      </w:r>
    </w:p>
    <w:sectPr w:rsidR="008E170A" w:rsidRPr="00811970" w:rsidSect="00194441">
      <w:headerReference w:type="default" r:id="rId8"/>
      <w:footerReference w:type="default" r:id="rId9"/>
      <w:pgSz w:w="12240" w:h="15840"/>
      <w:pgMar w:top="1080" w:right="1440" w:bottom="1440" w:left="1440" w:header="708" w:footer="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82C3" w14:textId="77777777" w:rsidR="00E61C9B" w:rsidRDefault="00E61C9B" w:rsidP="00554A73">
      <w:r>
        <w:separator/>
      </w:r>
    </w:p>
  </w:endnote>
  <w:endnote w:type="continuationSeparator" w:id="0">
    <w:p w14:paraId="74543646" w14:textId="77777777" w:rsidR="00E61C9B" w:rsidRDefault="00E61C9B" w:rsidP="0055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9360"/>
    </w:tblGrid>
    <w:tr w:rsidR="00554A73" w14:paraId="2FF4510D" w14:textId="77777777" w:rsidTr="00554A73">
      <w:tc>
        <w:tcPr>
          <w:tcW w:w="9576" w:type="dxa"/>
          <w:tcBorders>
            <w:left w:val="nil"/>
            <w:bottom w:val="nil"/>
            <w:right w:val="nil"/>
          </w:tcBorders>
        </w:tcPr>
        <w:p w14:paraId="66784B79" w14:textId="77777777" w:rsidR="00554A73" w:rsidRPr="00554A73" w:rsidRDefault="00554A73" w:rsidP="00554A73">
          <w:pPr>
            <w:pStyle w:val="Footer"/>
            <w:spacing w:before="120"/>
            <w:jc w:val="right"/>
            <w:rPr>
              <w:b/>
              <w:sz w:val="16"/>
              <w:szCs w:val="16"/>
            </w:rPr>
          </w:pPr>
          <w:r w:rsidRPr="00554A73">
            <w:rPr>
              <w:b/>
              <w:sz w:val="16"/>
              <w:szCs w:val="16"/>
            </w:rPr>
            <w:t>© 2014 LAMBTON COLLEGE IN TORONTO</w:t>
          </w:r>
        </w:p>
      </w:tc>
    </w:tr>
  </w:tbl>
  <w:p w14:paraId="4AD62F5F" w14:textId="77777777" w:rsidR="00554A73" w:rsidRDefault="00554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41E7" w14:textId="77777777" w:rsidR="00E61C9B" w:rsidRDefault="00E61C9B" w:rsidP="00554A73">
      <w:r>
        <w:separator/>
      </w:r>
    </w:p>
  </w:footnote>
  <w:footnote w:type="continuationSeparator" w:id="0">
    <w:p w14:paraId="3E0972C1" w14:textId="77777777" w:rsidR="00E61C9B" w:rsidRDefault="00E61C9B" w:rsidP="00554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554A73" w14:paraId="56242755" w14:textId="77777777" w:rsidTr="00194441">
      <w:trPr>
        <w:trHeight w:val="897"/>
      </w:trPr>
      <w:tc>
        <w:tcPr>
          <w:tcW w:w="4788" w:type="dxa"/>
        </w:tcPr>
        <w:p w14:paraId="679190FA" w14:textId="77777777" w:rsidR="00554A73" w:rsidRDefault="00554A73">
          <w:pPr>
            <w:pStyle w:val="Header"/>
          </w:pPr>
          <w:r>
            <w:rPr>
              <w:noProof/>
              <w:lang w:val="en-US"/>
            </w:rPr>
            <w:drawing>
              <wp:inline distT="0" distB="0" distL="0" distR="0" wp14:anchorId="1A7A3FD7" wp14:editId="5EEFD313">
                <wp:extent cx="1743075" cy="692582"/>
                <wp:effectExtent l="0" t="0" r="0" b="0"/>
                <wp:docPr id="1" name="Picture 1"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1433" cy="695903"/>
                        </a:xfrm>
                        <a:prstGeom prst="rect">
                          <a:avLst/>
                        </a:prstGeom>
                        <a:noFill/>
                        <a:ln>
                          <a:noFill/>
                        </a:ln>
                      </pic:spPr>
                    </pic:pic>
                  </a:graphicData>
                </a:graphic>
              </wp:inline>
            </w:drawing>
          </w:r>
        </w:p>
      </w:tc>
      <w:tc>
        <w:tcPr>
          <w:tcW w:w="4788" w:type="dxa"/>
        </w:tcPr>
        <w:p w14:paraId="5673C107" w14:textId="7E139DEC" w:rsidR="00A54165" w:rsidRDefault="004862EA" w:rsidP="004862EA">
          <w:pPr>
            <w:pStyle w:val="Header"/>
            <w:jc w:val="center"/>
            <w:rPr>
              <w:i/>
              <w:sz w:val="32"/>
              <w:szCs w:val="32"/>
            </w:rPr>
          </w:pPr>
          <w:r w:rsidRPr="004862EA">
            <w:rPr>
              <w:i/>
              <w:sz w:val="32"/>
              <w:szCs w:val="32"/>
            </w:rPr>
            <w:t>CSD</w:t>
          </w:r>
          <w:r w:rsidR="009934B7">
            <w:rPr>
              <w:i/>
              <w:sz w:val="32"/>
              <w:szCs w:val="32"/>
            </w:rPr>
            <w:t>_3464_</w:t>
          </w:r>
          <w:r w:rsidR="005F3CB8">
            <w:rPr>
              <w:i/>
              <w:sz w:val="32"/>
              <w:szCs w:val="32"/>
            </w:rPr>
            <w:t>1</w:t>
          </w:r>
          <w:r w:rsidR="009C007A">
            <w:rPr>
              <w:i/>
              <w:sz w:val="32"/>
              <w:szCs w:val="32"/>
            </w:rPr>
            <w:t>_</w:t>
          </w:r>
          <w:r w:rsidR="005F3CB8">
            <w:rPr>
              <w:i/>
              <w:sz w:val="32"/>
              <w:szCs w:val="32"/>
            </w:rPr>
            <w:t>Fall</w:t>
          </w:r>
          <w:r w:rsidR="009C007A">
            <w:rPr>
              <w:i/>
              <w:sz w:val="32"/>
              <w:szCs w:val="32"/>
            </w:rPr>
            <w:t>_</w:t>
          </w:r>
          <w:r w:rsidR="00C47AD4">
            <w:rPr>
              <w:i/>
              <w:sz w:val="32"/>
              <w:szCs w:val="32"/>
            </w:rPr>
            <w:t>202</w:t>
          </w:r>
          <w:r w:rsidR="0066152E">
            <w:rPr>
              <w:i/>
              <w:sz w:val="32"/>
              <w:szCs w:val="32"/>
            </w:rPr>
            <w:t>3</w:t>
          </w:r>
        </w:p>
        <w:p w14:paraId="31C10D33" w14:textId="0DDF7541" w:rsidR="00554A73" w:rsidRPr="00554A73" w:rsidRDefault="009A159C" w:rsidP="004862EA">
          <w:pPr>
            <w:pStyle w:val="Header"/>
            <w:jc w:val="center"/>
            <w:rPr>
              <w:i/>
              <w:sz w:val="32"/>
              <w:szCs w:val="32"/>
            </w:rPr>
          </w:pPr>
          <w:r>
            <w:rPr>
              <w:i/>
              <w:sz w:val="32"/>
              <w:szCs w:val="32"/>
            </w:rPr>
            <w:t>Programming</w:t>
          </w:r>
          <w:r w:rsidR="00C464A0">
            <w:rPr>
              <w:i/>
              <w:sz w:val="32"/>
              <w:szCs w:val="32"/>
            </w:rPr>
            <w:t xml:space="preserve"> Java SE</w:t>
          </w:r>
        </w:p>
      </w:tc>
    </w:tr>
  </w:tbl>
  <w:p w14:paraId="4405BE7F" w14:textId="77777777" w:rsidR="00554A73" w:rsidRDefault="00554A73">
    <w:pPr>
      <w:pStyle w:val="Header"/>
    </w:pPr>
  </w:p>
  <w:p w14:paraId="2B69E714" w14:textId="77777777" w:rsidR="00554A73" w:rsidRDefault="00554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353"/>
    <w:multiLevelType w:val="hybridMultilevel"/>
    <w:tmpl w:val="E274F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1DEF"/>
    <w:multiLevelType w:val="hybridMultilevel"/>
    <w:tmpl w:val="F87A0E86"/>
    <w:lvl w:ilvl="0" w:tplc="F9A608A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05E968EE"/>
    <w:multiLevelType w:val="multilevel"/>
    <w:tmpl w:val="A588FF7A"/>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1438"/>
    <w:multiLevelType w:val="hybridMultilevel"/>
    <w:tmpl w:val="61EC1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B35EF"/>
    <w:multiLevelType w:val="hybridMultilevel"/>
    <w:tmpl w:val="D1E83E56"/>
    <w:lvl w:ilvl="0" w:tplc="CA580CC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6665BC1"/>
    <w:multiLevelType w:val="hybridMultilevel"/>
    <w:tmpl w:val="7E424650"/>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15:restartNumberingAfterBreak="0">
    <w:nsid w:val="28AB5787"/>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004F98"/>
    <w:multiLevelType w:val="hybridMultilevel"/>
    <w:tmpl w:val="CA3C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C2310"/>
    <w:multiLevelType w:val="hybridMultilevel"/>
    <w:tmpl w:val="CE506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F9717B"/>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0A2219"/>
    <w:multiLevelType w:val="hybridMultilevel"/>
    <w:tmpl w:val="77C6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B0C38"/>
    <w:multiLevelType w:val="hybridMultilevel"/>
    <w:tmpl w:val="CBFA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01D3E"/>
    <w:multiLevelType w:val="hybridMultilevel"/>
    <w:tmpl w:val="1BD06DA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BCC32C9"/>
    <w:multiLevelType w:val="hybridMultilevel"/>
    <w:tmpl w:val="1E3AD974"/>
    <w:lvl w:ilvl="0" w:tplc="04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8A4E64"/>
    <w:multiLevelType w:val="hybridMultilevel"/>
    <w:tmpl w:val="3192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94F38"/>
    <w:multiLevelType w:val="hybridMultilevel"/>
    <w:tmpl w:val="62BAEB9C"/>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1965569">
    <w:abstractNumId w:val="4"/>
  </w:num>
  <w:num w:numId="2" w16cid:durableId="960301665">
    <w:abstractNumId w:val="2"/>
  </w:num>
  <w:num w:numId="3" w16cid:durableId="2061006827">
    <w:abstractNumId w:val="5"/>
  </w:num>
  <w:num w:numId="4" w16cid:durableId="1944994544">
    <w:abstractNumId w:val="1"/>
  </w:num>
  <w:num w:numId="5" w16cid:durableId="1891111257">
    <w:abstractNumId w:val="11"/>
  </w:num>
  <w:num w:numId="6" w16cid:durableId="1197111510">
    <w:abstractNumId w:val="10"/>
  </w:num>
  <w:num w:numId="7" w16cid:durableId="699403814">
    <w:abstractNumId w:val="7"/>
  </w:num>
  <w:num w:numId="8" w16cid:durableId="2134858446">
    <w:abstractNumId w:val="0"/>
  </w:num>
  <w:num w:numId="9" w16cid:durableId="1061749348">
    <w:abstractNumId w:val="14"/>
  </w:num>
  <w:num w:numId="10" w16cid:durableId="1377118287">
    <w:abstractNumId w:val="3"/>
  </w:num>
  <w:num w:numId="11" w16cid:durableId="1078282573">
    <w:abstractNumId w:val="6"/>
  </w:num>
  <w:num w:numId="12" w16cid:durableId="175921822">
    <w:abstractNumId w:val="9"/>
  </w:num>
  <w:num w:numId="13" w16cid:durableId="489519207">
    <w:abstractNumId w:val="13"/>
  </w:num>
  <w:num w:numId="14" w16cid:durableId="149828547">
    <w:abstractNumId w:val="8"/>
  </w:num>
  <w:num w:numId="15" w16cid:durableId="1443647252">
    <w:abstractNumId w:val="15"/>
  </w:num>
  <w:num w:numId="16" w16cid:durableId="552893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2EA"/>
    <w:rsid w:val="0000725E"/>
    <w:rsid w:val="00007E55"/>
    <w:rsid w:val="00020A16"/>
    <w:rsid w:val="000210E1"/>
    <w:rsid w:val="00024A6E"/>
    <w:rsid w:val="00024A76"/>
    <w:rsid w:val="00061926"/>
    <w:rsid w:val="00066D7D"/>
    <w:rsid w:val="000A6269"/>
    <w:rsid w:val="000D1773"/>
    <w:rsid w:val="000D3653"/>
    <w:rsid w:val="000D398F"/>
    <w:rsid w:val="000E5198"/>
    <w:rsid w:val="00101AE5"/>
    <w:rsid w:val="001454BE"/>
    <w:rsid w:val="0015256C"/>
    <w:rsid w:val="00154BA5"/>
    <w:rsid w:val="00186856"/>
    <w:rsid w:val="00193365"/>
    <w:rsid w:val="00194441"/>
    <w:rsid w:val="001A546A"/>
    <w:rsid w:val="001A5566"/>
    <w:rsid w:val="001B727B"/>
    <w:rsid w:val="001C6B85"/>
    <w:rsid w:val="001D264A"/>
    <w:rsid w:val="001D4016"/>
    <w:rsid w:val="001E3787"/>
    <w:rsid w:val="001E4C0E"/>
    <w:rsid w:val="001F515A"/>
    <w:rsid w:val="002309FA"/>
    <w:rsid w:val="00234C2E"/>
    <w:rsid w:val="0023508E"/>
    <w:rsid w:val="0024398B"/>
    <w:rsid w:val="002455C1"/>
    <w:rsid w:val="00265247"/>
    <w:rsid w:val="002705EA"/>
    <w:rsid w:val="00282C34"/>
    <w:rsid w:val="00294552"/>
    <w:rsid w:val="00297EF1"/>
    <w:rsid w:val="002A665F"/>
    <w:rsid w:val="002B2D1F"/>
    <w:rsid w:val="002C3660"/>
    <w:rsid w:val="002C6515"/>
    <w:rsid w:val="002D0137"/>
    <w:rsid w:val="002F4FEF"/>
    <w:rsid w:val="00304A37"/>
    <w:rsid w:val="00316028"/>
    <w:rsid w:val="003A63C3"/>
    <w:rsid w:val="003B2E70"/>
    <w:rsid w:val="003B6A75"/>
    <w:rsid w:val="0040100B"/>
    <w:rsid w:val="00415E4B"/>
    <w:rsid w:val="00444363"/>
    <w:rsid w:val="004862EA"/>
    <w:rsid w:val="00497704"/>
    <w:rsid w:val="004B32C7"/>
    <w:rsid w:val="004D7192"/>
    <w:rsid w:val="004E007E"/>
    <w:rsid w:val="004E6FE7"/>
    <w:rsid w:val="004F2B9C"/>
    <w:rsid w:val="00517ED1"/>
    <w:rsid w:val="00537648"/>
    <w:rsid w:val="00554A73"/>
    <w:rsid w:val="00563AC6"/>
    <w:rsid w:val="00567A14"/>
    <w:rsid w:val="00592713"/>
    <w:rsid w:val="00592867"/>
    <w:rsid w:val="005A75F8"/>
    <w:rsid w:val="005B0B00"/>
    <w:rsid w:val="005B4D34"/>
    <w:rsid w:val="005D7755"/>
    <w:rsid w:val="005E0EA8"/>
    <w:rsid w:val="005E6271"/>
    <w:rsid w:val="005F3CB8"/>
    <w:rsid w:val="005F7EB9"/>
    <w:rsid w:val="0060171C"/>
    <w:rsid w:val="00605915"/>
    <w:rsid w:val="0061226E"/>
    <w:rsid w:val="00637BCB"/>
    <w:rsid w:val="0065203D"/>
    <w:rsid w:val="0066152E"/>
    <w:rsid w:val="00662E85"/>
    <w:rsid w:val="006722F7"/>
    <w:rsid w:val="00677E4C"/>
    <w:rsid w:val="00680CC1"/>
    <w:rsid w:val="00686AC8"/>
    <w:rsid w:val="006B5D07"/>
    <w:rsid w:val="006C17BF"/>
    <w:rsid w:val="006E66F8"/>
    <w:rsid w:val="00732B5E"/>
    <w:rsid w:val="00762CE2"/>
    <w:rsid w:val="00770462"/>
    <w:rsid w:val="00781173"/>
    <w:rsid w:val="0079052F"/>
    <w:rsid w:val="00792D26"/>
    <w:rsid w:val="007B2340"/>
    <w:rsid w:val="007F2B37"/>
    <w:rsid w:val="007F4B79"/>
    <w:rsid w:val="00811970"/>
    <w:rsid w:val="00814A35"/>
    <w:rsid w:val="00831E92"/>
    <w:rsid w:val="00832B69"/>
    <w:rsid w:val="0084132E"/>
    <w:rsid w:val="008456B2"/>
    <w:rsid w:val="00847F0E"/>
    <w:rsid w:val="00851A5E"/>
    <w:rsid w:val="008530E4"/>
    <w:rsid w:val="008912E9"/>
    <w:rsid w:val="008A074B"/>
    <w:rsid w:val="008A490D"/>
    <w:rsid w:val="008E170A"/>
    <w:rsid w:val="00907AF5"/>
    <w:rsid w:val="00941654"/>
    <w:rsid w:val="00963C73"/>
    <w:rsid w:val="0098089D"/>
    <w:rsid w:val="00984D95"/>
    <w:rsid w:val="0098711D"/>
    <w:rsid w:val="009934B7"/>
    <w:rsid w:val="009A0F8C"/>
    <w:rsid w:val="009A159C"/>
    <w:rsid w:val="009B5945"/>
    <w:rsid w:val="009C007A"/>
    <w:rsid w:val="009D3018"/>
    <w:rsid w:val="009F35DF"/>
    <w:rsid w:val="009F37D9"/>
    <w:rsid w:val="009F7F33"/>
    <w:rsid w:val="00A04B8E"/>
    <w:rsid w:val="00A04CDE"/>
    <w:rsid w:val="00A422DE"/>
    <w:rsid w:val="00A45843"/>
    <w:rsid w:val="00A54165"/>
    <w:rsid w:val="00A603F7"/>
    <w:rsid w:val="00AC7987"/>
    <w:rsid w:val="00AE6DE1"/>
    <w:rsid w:val="00AF0074"/>
    <w:rsid w:val="00B0406A"/>
    <w:rsid w:val="00B20562"/>
    <w:rsid w:val="00B34B9C"/>
    <w:rsid w:val="00B34CB8"/>
    <w:rsid w:val="00B642AA"/>
    <w:rsid w:val="00B82241"/>
    <w:rsid w:val="00B90DAF"/>
    <w:rsid w:val="00BD7F1F"/>
    <w:rsid w:val="00BE3D26"/>
    <w:rsid w:val="00BF2BC4"/>
    <w:rsid w:val="00BF50F5"/>
    <w:rsid w:val="00C30DAA"/>
    <w:rsid w:val="00C33CF9"/>
    <w:rsid w:val="00C341C2"/>
    <w:rsid w:val="00C464A0"/>
    <w:rsid w:val="00C47AD4"/>
    <w:rsid w:val="00C6625E"/>
    <w:rsid w:val="00C93470"/>
    <w:rsid w:val="00CB4304"/>
    <w:rsid w:val="00CB4C2C"/>
    <w:rsid w:val="00CC2B8B"/>
    <w:rsid w:val="00CD27D4"/>
    <w:rsid w:val="00CE0DFC"/>
    <w:rsid w:val="00CE5A94"/>
    <w:rsid w:val="00D00484"/>
    <w:rsid w:val="00D02040"/>
    <w:rsid w:val="00D22F4F"/>
    <w:rsid w:val="00D30DE1"/>
    <w:rsid w:val="00D3568C"/>
    <w:rsid w:val="00D66F6C"/>
    <w:rsid w:val="00D86569"/>
    <w:rsid w:val="00D909C4"/>
    <w:rsid w:val="00D9747F"/>
    <w:rsid w:val="00DE2C24"/>
    <w:rsid w:val="00DE2F17"/>
    <w:rsid w:val="00DE3031"/>
    <w:rsid w:val="00DF0C8D"/>
    <w:rsid w:val="00E11A1E"/>
    <w:rsid w:val="00E222FD"/>
    <w:rsid w:val="00E2700C"/>
    <w:rsid w:val="00E40C33"/>
    <w:rsid w:val="00E54118"/>
    <w:rsid w:val="00E61C9B"/>
    <w:rsid w:val="00E75385"/>
    <w:rsid w:val="00E85703"/>
    <w:rsid w:val="00E87BC5"/>
    <w:rsid w:val="00EC01BF"/>
    <w:rsid w:val="00ED42C8"/>
    <w:rsid w:val="00EE6E87"/>
    <w:rsid w:val="00EF063E"/>
    <w:rsid w:val="00F01456"/>
    <w:rsid w:val="00F044C8"/>
    <w:rsid w:val="00F10DE4"/>
    <w:rsid w:val="00F27CBF"/>
    <w:rsid w:val="00F572A2"/>
    <w:rsid w:val="00F721AA"/>
    <w:rsid w:val="00F87BA3"/>
    <w:rsid w:val="00F9651A"/>
    <w:rsid w:val="00FC5CC7"/>
    <w:rsid w:val="00FD61EA"/>
    <w:rsid w:val="00FE1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D924D"/>
  <w15:docId w15:val="{C70F4129-D3F2-4045-91C3-3B298FD3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F2B9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73"/>
    <w:pPr>
      <w:tabs>
        <w:tab w:val="center" w:pos="4680"/>
        <w:tab w:val="right" w:pos="9360"/>
      </w:tabs>
    </w:pPr>
  </w:style>
  <w:style w:type="character" w:customStyle="1" w:styleId="HeaderChar">
    <w:name w:val="Header Char"/>
    <w:basedOn w:val="DefaultParagraphFont"/>
    <w:link w:val="Header"/>
    <w:uiPriority w:val="99"/>
    <w:rsid w:val="00554A73"/>
  </w:style>
  <w:style w:type="paragraph" w:styleId="Footer">
    <w:name w:val="footer"/>
    <w:basedOn w:val="Normal"/>
    <w:link w:val="FooterChar"/>
    <w:uiPriority w:val="99"/>
    <w:unhideWhenUsed/>
    <w:rsid w:val="00554A73"/>
    <w:pPr>
      <w:tabs>
        <w:tab w:val="center" w:pos="4680"/>
        <w:tab w:val="right" w:pos="9360"/>
      </w:tabs>
    </w:pPr>
  </w:style>
  <w:style w:type="character" w:customStyle="1" w:styleId="FooterChar">
    <w:name w:val="Footer Char"/>
    <w:basedOn w:val="DefaultParagraphFont"/>
    <w:link w:val="Footer"/>
    <w:uiPriority w:val="99"/>
    <w:rsid w:val="00554A73"/>
  </w:style>
  <w:style w:type="paragraph" w:styleId="BalloonText">
    <w:name w:val="Balloon Text"/>
    <w:basedOn w:val="Normal"/>
    <w:link w:val="BalloonTextChar"/>
    <w:uiPriority w:val="99"/>
    <w:semiHidden/>
    <w:unhideWhenUsed/>
    <w:rsid w:val="00554A73"/>
    <w:rPr>
      <w:sz w:val="16"/>
      <w:szCs w:val="16"/>
    </w:rPr>
  </w:style>
  <w:style w:type="character" w:customStyle="1" w:styleId="BalloonTextChar">
    <w:name w:val="Balloon Text Char"/>
    <w:basedOn w:val="DefaultParagraphFont"/>
    <w:link w:val="BalloonText"/>
    <w:uiPriority w:val="99"/>
    <w:semiHidden/>
    <w:rsid w:val="00554A73"/>
    <w:rPr>
      <w:sz w:val="16"/>
      <w:szCs w:val="16"/>
    </w:rPr>
  </w:style>
  <w:style w:type="table" w:styleId="TableGrid">
    <w:name w:val="Table Grid"/>
    <w:basedOn w:val="TableNormal"/>
    <w:uiPriority w:val="59"/>
    <w:rsid w:val="0055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B85"/>
    <w:pPr>
      <w:ind w:left="720"/>
      <w:contextualSpacing/>
    </w:pPr>
  </w:style>
  <w:style w:type="character" w:customStyle="1" w:styleId="Heading3Char">
    <w:name w:val="Heading 3 Char"/>
    <w:basedOn w:val="DefaultParagraphFont"/>
    <w:link w:val="Heading3"/>
    <w:uiPriority w:val="9"/>
    <w:rsid w:val="004F2B9C"/>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unhideWhenUsed/>
    <w:rsid w:val="004F2B9C"/>
    <w:pPr>
      <w:spacing w:before="100" w:beforeAutospacing="1" w:after="100" w:afterAutospacing="1"/>
    </w:pPr>
    <w:rPr>
      <w:rFonts w:ascii="Times New Roman" w:eastAsia="Times New Roman" w:hAnsi="Times New Roman" w:cs="Times New Roman"/>
      <w:lang w:eastAsia="en-CA"/>
    </w:rPr>
  </w:style>
  <w:style w:type="character" w:customStyle="1" w:styleId="apple-converted-space">
    <w:name w:val="apple-converted-space"/>
    <w:basedOn w:val="DefaultParagraphFont"/>
    <w:rsid w:val="004F2B9C"/>
  </w:style>
  <w:style w:type="character" w:customStyle="1" w:styleId="bold">
    <w:name w:val="bold"/>
    <w:basedOn w:val="DefaultParagraphFont"/>
    <w:rsid w:val="004F2B9C"/>
  </w:style>
  <w:style w:type="character" w:styleId="HTMLCode">
    <w:name w:val="HTML Code"/>
    <w:basedOn w:val="DefaultParagraphFont"/>
    <w:uiPriority w:val="99"/>
    <w:semiHidden/>
    <w:unhideWhenUsed/>
    <w:rsid w:val="004F2B9C"/>
    <w:rPr>
      <w:rFonts w:ascii="Courier New" w:eastAsia="Times New Roman" w:hAnsi="Courier New" w:cs="Courier New"/>
      <w:sz w:val="20"/>
      <w:szCs w:val="20"/>
    </w:rPr>
  </w:style>
  <w:style w:type="character" w:customStyle="1" w:styleId="codeinlineitalic">
    <w:name w:val="codeinlineitalic"/>
    <w:basedOn w:val="DefaultParagraphFont"/>
    <w:rsid w:val="004F2B9C"/>
  </w:style>
  <w:style w:type="paragraph" w:styleId="HTMLPreformatted">
    <w:name w:val="HTML Preformatted"/>
    <w:basedOn w:val="Normal"/>
    <w:link w:val="HTMLPreformattedChar"/>
    <w:uiPriority w:val="99"/>
    <w:semiHidden/>
    <w:unhideWhenUsed/>
    <w:rsid w:val="004F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F2B9C"/>
    <w:rPr>
      <w:rFonts w:ascii="Courier New" w:eastAsia="Times New Roman" w:hAnsi="Courier New" w:cs="Courier New"/>
      <w:sz w:val="20"/>
      <w:szCs w:val="20"/>
      <w:lang w:eastAsia="en-CA"/>
    </w:rPr>
  </w:style>
  <w:style w:type="character" w:customStyle="1" w:styleId="italic">
    <w:name w:val="italic"/>
    <w:basedOn w:val="DefaultParagraphFont"/>
    <w:rsid w:val="004F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43819">
      <w:bodyDiv w:val="1"/>
      <w:marLeft w:val="0"/>
      <w:marRight w:val="0"/>
      <w:marTop w:val="0"/>
      <w:marBottom w:val="0"/>
      <w:divBdr>
        <w:top w:val="none" w:sz="0" w:space="0" w:color="auto"/>
        <w:left w:val="none" w:sz="0" w:space="0" w:color="auto"/>
        <w:bottom w:val="none" w:sz="0" w:space="0" w:color="auto"/>
        <w:right w:val="none" w:sz="0" w:space="0" w:color="auto"/>
      </w:divBdr>
    </w:div>
    <w:div w:id="19609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Rechichi\Downloads\Lambton%20Quiz%20Template_Revised%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2AFC-B89A-4DDF-A3F8-7DAAB462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Lambton Quiz Template_Revised 2014</Template>
  <TotalTime>1</TotalTime>
  <Pages>3</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Faisal Khan</cp:lastModifiedBy>
  <cp:revision>3</cp:revision>
  <cp:lastPrinted>2019-01-29T21:20:00Z</cp:lastPrinted>
  <dcterms:created xsi:type="dcterms:W3CDTF">2023-10-18T16:46:00Z</dcterms:created>
  <dcterms:modified xsi:type="dcterms:W3CDTF">2023-10-18T16:46:00Z</dcterms:modified>
</cp:coreProperties>
</file>